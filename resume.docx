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450"/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6493"/>
        <w:gridCol w:w="2518"/>
        <w:gridCol w:w="194"/>
        <w:gridCol w:w="875"/>
      </w:tblGrid>
      <w:tr w:rsidR="002C7D04" w:rsidTr="000F4536">
        <w:trPr>
          <w:trHeight w:hRule="exact" w:val="58"/>
        </w:trPr>
        <w:tc>
          <w:tcPr>
            <w:tcW w:w="3221" w:type="pct"/>
            <w:shd w:val="clear" w:color="auto" w:fill="213F43" w:themeFill="accent2" w:themeFillShade="80"/>
          </w:tcPr>
          <w:p w:rsidR="002C7D04" w:rsidRDefault="002C7D04" w:rsidP="000F4536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1249" w:type="pct"/>
            <w:shd w:val="clear" w:color="auto" w:fill="213F43" w:themeFill="accent2" w:themeFillShade="80"/>
          </w:tcPr>
          <w:p w:rsidR="002C7D04" w:rsidRDefault="002C7D04" w:rsidP="000F4536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96" w:type="pct"/>
            <w:shd w:val="clear" w:color="auto" w:fill="213F43" w:themeFill="accent2" w:themeFillShade="80"/>
          </w:tcPr>
          <w:p w:rsidR="002C7D04" w:rsidRDefault="002C7D04" w:rsidP="000F4536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434" w:type="pct"/>
            <w:shd w:val="clear" w:color="auto" w:fill="213F43" w:themeFill="accent2" w:themeFillShade="80"/>
          </w:tcPr>
          <w:p w:rsidR="002C7D04" w:rsidRDefault="002C7D04" w:rsidP="000F4536">
            <w:pPr>
              <w:pStyle w:val="NoSpacing"/>
              <w:rPr>
                <w:sz w:val="8"/>
                <w:szCs w:val="6"/>
              </w:rPr>
            </w:pPr>
          </w:p>
        </w:tc>
      </w:tr>
      <w:tr w:rsidR="002C7D04" w:rsidTr="000F4536">
        <w:trPr>
          <w:trHeight w:hRule="exact" w:val="58"/>
        </w:trPr>
        <w:tc>
          <w:tcPr>
            <w:tcW w:w="3221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8"/>
                <w:szCs w:val="6"/>
              </w:rPr>
            </w:pPr>
          </w:p>
        </w:tc>
      </w:tr>
      <w:tr w:rsidR="002C7D04" w:rsidTr="000F4536">
        <w:trPr>
          <w:trHeight w:hRule="exact" w:val="115"/>
        </w:trPr>
        <w:tc>
          <w:tcPr>
            <w:tcW w:w="3221" w:type="pct"/>
          </w:tcPr>
          <w:p w:rsidR="002C7D04" w:rsidRDefault="002C7D04" w:rsidP="000F4536">
            <w:pPr>
              <w:pStyle w:val="NoSpacing"/>
              <w:rPr>
                <w:sz w:val="10"/>
                <w:szCs w:val="8"/>
              </w:rPr>
            </w:pPr>
          </w:p>
        </w:tc>
        <w:tc>
          <w:tcPr>
            <w:tcW w:w="1249" w:type="pct"/>
          </w:tcPr>
          <w:p w:rsidR="002C7D04" w:rsidRDefault="002C7D04" w:rsidP="000F4536">
            <w:pPr>
              <w:pStyle w:val="NoSpacing"/>
              <w:rPr>
                <w:sz w:val="10"/>
                <w:szCs w:val="8"/>
              </w:rPr>
            </w:pPr>
          </w:p>
        </w:tc>
        <w:tc>
          <w:tcPr>
            <w:tcW w:w="96" w:type="pct"/>
            <w:shd w:val="clear" w:color="auto" w:fill="83BBC1" w:themeFill="accent2" w:themeFillTint="99"/>
          </w:tcPr>
          <w:p w:rsidR="002C7D04" w:rsidRDefault="002C7D04" w:rsidP="000F4536">
            <w:pPr>
              <w:pStyle w:val="NoSpacing"/>
              <w:rPr>
                <w:sz w:val="10"/>
                <w:szCs w:val="8"/>
              </w:rPr>
            </w:pPr>
          </w:p>
        </w:tc>
        <w:tc>
          <w:tcPr>
            <w:tcW w:w="434" w:type="pct"/>
            <w:shd w:val="clear" w:color="auto" w:fill="83BBC1" w:themeFill="accent2" w:themeFillTint="99"/>
          </w:tcPr>
          <w:p w:rsidR="002C7D04" w:rsidRDefault="002C7D04" w:rsidP="000F4536">
            <w:pPr>
              <w:pStyle w:val="NoSpacing"/>
              <w:rPr>
                <w:sz w:val="10"/>
                <w:szCs w:val="8"/>
              </w:rPr>
            </w:pPr>
          </w:p>
        </w:tc>
      </w:tr>
      <w:tr w:rsidR="002C7D04" w:rsidTr="000F4536">
        <w:trPr>
          <w:trHeight w:hRule="exact" w:val="86"/>
        </w:trPr>
        <w:tc>
          <w:tcPr>
            <w:tcW w:w="3221" w:type="pct"/>
          </w:tcPr>
          <w:p w:rsidR="002C7D04" w:rsidRDefault="002C7D04" w:rsidP="000F4536">
            <w:pPr>
              <w:pStyle w:val="NoSpacing"/>
              <w:rPr>
                <w:sz w:val="9"/>
                <w:szCs w:val="9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9"/>
                <w:szCs w:val="9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9"/>
                <w:szCs w:val="9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9"/>
                <w:szCs w:val="9"/>
              </w:rPr>
            </w:pPr>
          </w:p>
        </w:tc>
      </w:tr>
      <w:tr w:rsidR="002C7D04" w:rsidTr="000F4536">
        <w:trPr>
          <w:trHeight w:hRule="exact" w:val="20"/>
        </w:trPr>
        <w:tc>
          <w:tcPr>
            <w:tcW w:w="3221" w:type="pct"/>
          </w:tcPr>
          <w:p w:rsidR="002C7D04" w:rsidRDefault="002C7D04" w:rsidP="000F4536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249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2C7D04" w:rsidRDefault="002C7D04" w:rsidP="000F4536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96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2C7D04" w:rsidRDefault="002C7D04" w:rsidP="000F4536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434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2C7D04" w:rsidRDefault="002C7D04" w:rsidP="000F4536">
            <w:pPr>
              <w:pStyle w:val="NoSpacing"/>
              <w:rPr>
                <w:sz w:val="2"/>
                <w:szCs w:val="2"/>
              </w:rPr>
            </w:pPr>
          </w:p>
        </w:tc>
      </w:tr>
      <w:tr w:rsidR="002C7D04" w:rsidTr="000F4536">
        <w:trPr>
          <w:trHeight w:hRule="exact" w:val="50"/>
        </w:trPr>
        <w:tc>
          <w:tcPr>
            <w:tcW w:w="3221" w:type="pct"/>
          </w:tcPr>
          <w:p w:rsidR="002C7D04" w:rsidRDefault="002C7D04" w:rsidP="000F4536">
            <w:pPr>
              <w:pStyle w:val="NoSpacing"/>
              <w:rPr>
                <w:sz w:val="4"/>
                <w:szCs w:val="8"/>
              </w:rPr>
            </w:pPr>
          </w:p>
        </w:tc>
        <w:tc>
          <w:tcPr>
            <w:tcW w:w="1249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4"/>
                <w:szCs w:val="8"/>
              </w:rPr>
            </w:pPr>
          </w:p>
        </w:tc>
        <w:tc>
          <w:tcPr>
            <w:tcW w:w="96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4"/>
                <w:szCs w:val="8"/>
              </w:rPr>
            </w:pPr>
          </w:p>
        </w:tc>
        <w:tc>
          <w:tcPr>
            <w:tcW w:w="434" w:type="pct"/>
            <w:tcBorders>
              <w:top w:val="single" w:sz="2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4"/>
                <w:szCs w:val="8"/>
              </w:rPr>
            </w:pPr>
          </w:p>
        </w:tc>
      </w:tr>
      <w:tr w:rsidR="002C7D04" w:rsidTr="000F4536">
        <w:trPr>
          <w:trHeight w:hRule="exact" w:val="29"/>
        </w:trPr>
        <w:tc>
          <w:tcPr>
            <w:tcW w:w="3221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</w:tr>
      <w:tr w:rsidR="002C7D04" w:rsidTr="000F4536">
        <w:trPr>
          <w:trHeight w:hRule="exact" w:val="43"/>
        </w:trPr>
        <w:tc>
          <w:tcPr>
            <w:tcW w:w="3221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top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</w:tr>
      <w:tr w:rsidR="002C7D04" w:rsidTr="000F4536">
        <w:trPr>
          <w:trHeight w:hRule="exact" w:val="45"/>
        </w:trPr>
        <w:tc>
          <w:tcPr>
            <w:tcW w:w="3221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</w:tr>
      <w:tr w:rsidR="002C7D04" w:rsidTr="000F4536">
        <w:trPr>
          <w:trHeight w:hRule="exact" w:val="45"/>
        </w:trPr>
        <w:tc>
          <w:tcPr>
            <w:tcW w:w="3221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</w:tr>
      <w:tr w:rsidR="002C7D04" w:rsidTr="000F4536">
        <w:trPr>
          <w:trHeight w:hRule="exact" w:val="29"/>
        </w:trPr>
        <w:tc>
          <w:tcPr>
            <w:tcW w:w="3221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</w:tr>
      <w:tr w:rsidR="002C7D04" w:rsidTr="000F4536">
        <w:trPr>
          <w:trHeight w:hRule="exact" w:val="45"/>
        </w:trPr>
        <w:tc>
          <w:tcPr>
            <w:tcW w:w="3221" w:type="pct"/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bottom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bottom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2C7D04" w:rsidRDefault="002C7D04" w:rsidP="000F4536">
            <w:pPr>
              <w:pStyle w:val="NoSpacing"/>
              <w:rPr>
                <w:sz w:val="8"/>
                <w:szCs w:val="8"/>
              </w:rPr>
            </w:pPr>
          </w:p>
        </w:tc>
      </w:tr>
    </w:tbl>
    <w:tbl>
      <w:tblPr>
        <w:tblpPr w:leftFromText="180" w:rightFromText="180" w:vertAnchor="text" w:tblpY="250"/>
        <w:tblW w:w="5007" w:type="pct"/>
        <w:tblLook w:val="01E0"/>
      </w:tblPr>
      <w:tblGrid>
        <w:gridCol w:w="10512"/>
        <w:gridCol w:w="222"/>
      </w:tblGrid>
      <w:tr w:rsidR="000F4536" w:rsidTr="00B85DF2">
        <w:trPr>
          <w:trHeight w:val="2606"/>
        </w:trPr>
        <w:tc>
          <w:tcPr>
            <w:tcW w:w="10074" w:type="dxa"/>
            <w:shd w:val="clear" w:color="auto" w:fill="auto"/>
          </w:tcPr>
          <w:sdt>
            <w:sdtPr>
              <w:rPr>
                <w:rFonts w:asciiTheme="majorHAnsi" w:eastAsiaTheme="majorEastAsia" w:hAnsiTheme="majorHAnsi" w:cstheme="majorBidi"/>
                <w:b/>
                <w:bCs/>
                <w:color w:val="438086" w:themeColor="accent2"/>
                <w:sz w:val="28"/>
                <w:szCs w:val="28"/>
              </w:rPr>
              <w:id w:val="3054493"/>
              <w:placeholder>
                <w:docPart w:val="C71C7B2F7AE04E3491D448BB675A4F0E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0F4536" w:rsidRDefault="000F4536" w:rsidP="000F4536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438086" w:themeColor="accent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438086" w:themeColor="accent2"/>
                    <w:sz w:val="28"/>
                    <w:szCs w:val="28"/>
                  </w:rPr>
                  <w:t>Kayla Vangel</w:t>
                </w:r>
              </w:p>
            </w:sdtContent>
          </w:sdt>
          <w:p w:rsidR="00421180" w:rsidRDefault="00DA54D6" w:rsidP="000F4536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1227 Wilbur Ave</w:t>
            </w:r>
          </w:p>
          <w:p w:rsidR="000F4536" w:rsidRDefault="00DA54D6" w:rsidP="000F4536">
            <w:pPr>
              <w:spacing w:after="0" w:line="240" w:lineRule="auto"/>
              <w:rPr>
                <w:color w:val="424456" w:themeColor="text2"/>
              </w:rPr>
            </w:pPr>
            <w:bookmarkStart w:id="0" w:name="_GoBack"/>
            <w:bookmarkEnd w:id="0"/>
            <w:r>
              <w:rPr>
                <w:color w:val="424456" w:themeColor="text2"/>
              </w:rPr>
              <w:t>Swansea, MA</w:t>
            </w:r>
          </w:p>
          <w:p w:rsidR="000F4536" w:rsidRDefault="000F4536" w:rsidP="000F4536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(508) 494-0115</w:t>
            </w:r>
          </w:p>
          <w:p w:rsidR="000F4536" w:rsidRDefault="000F4536" w:rsidP="000F4536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Kayla.vangel@comcast.net</w:t>
            </w:r>
          </w:p>
          <w:tbl>
            <w:tblPr>
              <w:tblpPr w:leftFromText="180" w:rightFromText="180" w:vertAnchor="text" w:horzAnchor="margin" w:tblpY="442"/>
              <w:tblOverlap w:val="never"/>
              <w:tblW w:w="10296" w:type="dxa"/>
              <w:tblLook w:val="01E0"/>
            </w:tblPr>
            <w:tblGrid>
              <w:gridCol w:w="2234"/>
              <w:gridCol w:w="8062"/>
            </w:tblGrid>
            <w:tr w:rsidR="000F4536" w:rsidTr="00646B7D">
              <w:tc>
                <w:tcPr>
                  <w:tcW w:w="2234" w:type="dxa"/>
                  <w:shd w:val="clear" w:color="auto" w:fill="auto"/>
                </w:tcPr>
                <w:p w:rsidR="000F4536" w:rsidRDefault="000F4536" w:rsidP="000F4536">
                  <w:pPr>
                    <w:pStyle w:val="Section"/>
                    <w:framePr w:hSpace="0" w:wrap="auto" w:hAnchor="text" w:xAlign="left" w:yAlign="inline"/>
                  </w:pPr>
                  <w:r>
                    <w:t>Objective</w:t>
                  </w:r>
                </w:p>
              </w:tc>
              <w:tc>
                <w:tcPr>
                  <w:tcW w:w="8062" w:type="dxa"/>
                  <w:shd w:val="clear" w:color="auto" w:fill="auto"/>
                </w:tcPr>
                <w:p w:rsidR="000F4536" w:rsidRDefault="001D1162" w:rsidP="000F4536">
                  <w:p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 xml:space="preserve">To </w:t>
                  </w:r>
                  <w:r w:rsidR="008F2AD9">
                    <w:rPr>
                      <w:color w:val="424456" w:themeColor="text2"/>
                    </w:rPr>
                    <w:t>attain</w:t>
                  </w:r>
                  <w:r>
                    <w:rPr>
                      <w:color w:val="424456" w:themeColor="text2"/>
                    </w:rPr>
                    <w:t xml:space="preserve"> a career</w:t>
                  </w:r>
                  <w:r w:rsidR="00DA54D6">
                    <w:rPr>
                      <w:color w:val="424456" w:themeColor="text2"/>
                    </w:rPr>
                    <w:t xml:space="preserve"> </w:t>
                  </w:r>
                  <w:r w:rsidR="000F4536">
                    <w:rPr>
                      <w:color w:val="424456" w:themeColor="text2"/>
                    </w:rPr>
                    <w:t>where I can</w:t>
                  </w:r>
                  <w:r>
                    <w:rPr>
                      <w:color w:val="424456" w:themeColor="text2"/>
                    </w:rPr>
                    <w:t xml:space="preserve"> both contribute to my workplace and </w:t>
                  </w:r>
                  <w:r w:rsidR="000F4536">
                    <w:rPr>
                      <w:color w:val="424456" w:themeColor="text2"/>
                    </w:rPr>
                    <w:t>continue to</w:t>
                  </w:r>
                  <w:r>
                    <w:rPr>
                      <w:color w:val="424456" w:themeColor="text2"/>
                    </w:rPr>
                    <w:t xml:space="preserve"> learn and grow</w:t>
                  </w:r>
                  <w:r w:rsidR="00E00231">
                    <w:rPr>
                      <w:color w:val="424456" w:themeColor="text2"/>
                    </w:rPr>
                    <w:t xml:space="preserve"> in the field of Web Development.</w:t>
                  </w:r>
                </w:p>
                <w:p w:rsidR="000F4536" w:rsidRDefault="000F4536" w:rsidP="000F4536">
                  <w:pPr>
                    <w:spacing w:after="0" w:line="240" w:lineRule="auto"/>
                    <w:ind w:firstLine="720"/>
                    <w:rPr>
                      <w:b/>
                      <w:bCs/>
                      <w:color w:val="438086" w:themeColor="accent2"/>
                    </w:rPr>
                  </w:pPr>
                </w:p>
              </w:tc>
            </w:tr>
            <w:tr w:rsidR="000F4536" w:rsidTr="00646B7D">
              <w:tc>
                <w:tcPr>
                  <w:tcW w:w="2234" w:type="dxa"/>
                  <w:shd w:val="clear" w:color="auto" w:fill="auto"/>
                </w:tcPr>
                <w:p w:rsidR="000F4536" w:rsidRDefault="000F4536" w:rsidP="000F4536">
                  <w:pPr>
                    <w:pStyle w:val="Section"/>
                    <w:framePr w:hSpace="0" w:wrap="auto" w:hAnchor="text" w:xAlign="left" w:yAlign="inline"/>
                  </w:pPr>
                  <w:r>
                    <w:t>Education</w:t>
                  </w:r>
                </w:p>
              </w:tc>
              <w:tc>
                <w:tcPr>
                  <w:tcW w:w="8062" w:type="dxa"/>
                  <w:shd w:val="clear" w:color="auto" w:fill="auto"/>
                </w:tcPr>
                <w:p w:rsidR="00F113FD" w:rsidRDefault="00F113FD" w:rsidP="000F4536">
                  <w:pPr>
                    <w:pStyle w:val="Subsection"/>
                    <w:framePr w:hSpace="0" w:wrap="auto" w:hAnchor="text" w:xAlign="left" w:yAlign="inline"/>
                  </w:pPr>
                </w:p>
                <w:p w:rsidR="00E00231" w:rsidRDefault="00E00231" w:rsidP="000F4536">
                  <w:pPr>
                    <w:pStyle w:val="Subsection"/>
                    <w:framePr w:hSpace="0" w:wrap="auto" w:hAnchor="text" w:xAlign="left" w:yAlign="inline"/>
                  </w:pPr>
                  <w:r>
                    <w:t xml:space="preserve">University of Minnesota </w:t>
                  </w:r>
                </w:p>
                <w:p w:rsidR="00E00231" w:rsidRPr="00E00231" w:rsidRDefault="00E00231" w:rsidP="00E00231">
                  <w:p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Full Stack Developer Certificate Program (Aug 2022)</w:t>
                  </w:r>
                </w:p>
                <w:p w:rsidR="00E00231" w:rsidRDefault="00E00231" w:rsidP="000F4536">
                  <w:pPr>
                    <w:pStyle w:val="Subsection"/>
                    <w:framePr w:hSpace="0" w:wrap="auto" w:hAnchor="text" w:xAlign="left" w:yAlign="inline"/>
                  </w:pPr>
                </w:p>
                <w:p w:rsidR="00F113FD" w:rsidRDefault="00F113FD" w:rsidP="00F113FD">
                  <w:pPr>
                    <w:pStyle w:val="Subsection"/>
                    <w:framePr w:hSpace="0" w:wrap="auto" w:hAnchor="text" w:xAlign="left" w:yAlign="inline"/>
                  </w:pPr>
                  <w:r>
                    <w:t>Massachusetts State License (RT) #18997</w:t>
                  </w:r>
                </w:p>
                <w:p w:rsidR="00F113FD" w:rsidRDefault="00F113FD" w:rsidP="00F113FD">
                  <w:pPr>
                    <w:pStyle w:val="Subsection"/>
                    <w:framePr w:hSpace="0" w:wrap="auto" w:hAnchor="text" w:xAlign="left" w:yAlign="inline"/>
                  </w:pPr>
                  <w:r>
                    <w:t>ARRT R.T.(N)(MR) license #546194</w:t>
                  </w:r>
                </w:p>
                <w:p w:rsidR="00F113FD" w:rsidRDefault="00F113FD" w:rsidP="00F113FD">
                  <w:pPr>
                    <w:pStyle w:val="Subsection"/>
                    <w:framePr w:hSpace="0" w:wrap="auto" w:hAnchor="text" w:xAlign="left" w:yAlign="inline"/>
                  </w:pPr>
                  <w:r>
                    <w:t>NMTCB (CT) and nuclear medicine license #040161</w:t>
                  </w:r>
                </w:p>
                <w:p w:rsidR="00F113FD" w:rsidRDefault="00F113FD" w:rsidP="000F4536">
                  <w:pPr>
                    <w:pStyle w:val="Subsection"/>
                    <w:framePr w:hSpace="0" w:wrap="auto" w:hAnchor="text" w:xAlign="left" w:yAlign="inline"/>
                  </w:pPr>
                </w:p>
                <w:p w:rsidR="000F4536" w:rsidRDefault="001D1162" w:rsidP="000F4536">
                  <w:pPr>
                    <w:pStyle w:val="Subsection"/>
                    <w:framePr w:hSpace="0" w:wrap="auto" w:hAnchor="text" w:xAlign="left" w:yAlign="inline"/>
                  </w:pPr>
                  <w:r>
                    <w:t>Worcester State University/UM</w:t>
                  </w:r>
                  <w:r w:rsidR="000F4536">
                    <w:t xml:space="preserve">ass Memorial Hospital </w:t>
                  </w:r>
                </w:p>
                <w:p w:rsidR="000F4536" w:rsidRDefault="000F4536" w:rsidP="000F4536">
                  <w:p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Nuclear Medical Technology Certificate Program (</w:t>
                  </w:r>
                  <w:r w:rsidR="00DC42C8">
                    <w:rPr>
                      <w:color w:val="424456" w:themeColor="text2"/>
                    </w:rPr>
                    <w:t>May 2015</w:t>
                  </w:r>
                  <w:r>
                    <w:rPr>
                      <w:color w:val="424456" w:themeColor="text2"/>
                    </w:rPr>
                    <w:t>)</w:t>
                  </w:r>
                </w:p>
                <w:p w:rsidR="00DC42C8" w:rsidRDefault="00DC42C8" w:rsidP="000F4536">
                  <w:pPr>
                    <w:pStyle w:val="Subsection"/>
                    <w:framePr w:hSpace="0" w:wrap="auto" w:hAnchor="text" w:xAlign="left" w:yAlign="inline"/>
                  </w:pPr>
                </w:p>
                <w:p w:rsidR="000F4536" w:rsidRDefault="000F4536" w:rsidP="000F4536">
                  <w:pPr>
                    <w:pStyle w:val="Subsection"/>
                    <w:framePr w:hSpace="0" w:wrap="auto" w:hAnchor="text" w:xAlign="left" w:yAlign="inline"/>
                  </w:pPr>
                  <w:r>
                    <w:t>South Coast Training</w:t>
                  </w:r>
                </w:p>
                <w:p w:rsidR="000F4536" w:rsidRPr="005E1557" w:rsidRDefault="000F4536" w:rsidP="005E1557">
                  <w:p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EMT Basic License (</w:t>
                  </w:r>
                  <w:r w:rsidR="00DC42C8">
                    <w:rPr>
                      <w:color w:val="424456" w:themeColor="text2"/>
                    </w:rPr>
                    <w:t xml:space="preserve">December </w:t>
                  </w:r>
                  <w:r>
                    <w:rPr>
                      <w:color w:val="424456" w:themeColor="text2"/>
                    </w:rPr>
                    <w:t>2013)</w:t>
                  </w:r>
                </w:p>
                <w:p w:rsidR="00DC42C8" w:rsidRDefault="00DC42C8" w:rsidP="000F4536">
                  <w:pPr>
                    <w:pStyle w:val="Subsection"/>
                    <w:framePr w:hSpace="0" w:wrap="auto" w:hAnchor="text" w:xAlign="left" w:yAlign="inline"/>
                  </w:pPr>
                </w:p>
                <w:p w:rsidR="000F4536" w:rsidRDefault="000F4536" w:rsidP="000F4536">
                  <w:pPr>
                    <w:pStyle w:val="Subsection"/>
                    <w:framePr w:hSpace="0" w:wrap="auto" w:hAnchor="text" w:xAlign="left" w:yAlign="inline"/>
                  </w:pPr>
                  <w:r>
                    <w:t>University of Massachusetts Dartmouth</w:t>
                  </w:r>
                </w:p>
                <w:p w:rsidR="000F4536" w:rsidRPr="005E1557" w:rsidRDefault="000F4536" w:rsidP="00DC42C8">
                  <w:p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 xml:space="preserve">Bachelors of Arts and Sciences- Biology </w:t>
                  </w:r>
                  <w:r w:rsidR="00DC42C8">
                    <w:rPr>
                      <w:color w:val="424456" w:themeColor="text2"/>
                    </w:rPr>
                    <w:t>(May 2011)</w:t>
                  </w:r>
                </w:p>
              </w:tc>
            </w:tr>
            <w:tr w:rsidR="000F4536" w:rsidTr="00646B7D">
              <w:tc>
                <w:tcPr>
                  <w:tcW w:w="2234" w:type="dxa"/>
                  <w:tcBorders>
                    <w:top w:val="nil"/>
                  </w:tcBorders>
                  <w:shd w:val="clear" w:color="auto" w:fill="auto"/>
                </w:tcPr>
                <w:p w:rsidR="000F4536" w:rsidRDefault="000F4536" w:rsidP="000F4536">
                  <w:pPr>
                    <w:pStyle w:val="Section"/>
                    <w:framePr w:hSpace="0" w:wrap="auto" w:hAnchor="text" w:xAlign="left" w:yAlign="inline"/>
                  </w:pPr>
                </w:p>
              </w:tc>
              <w:tc>
                <w:tcPr>
                  <w:tcW w:w="8062" w:type="dxa"/>
                  <w:tcBorders>
                    <w:top w:val="nil"/>
                  </w:tcBorders>
                  <w:shd w:val="clear" w:color="auto" w:fill="auto"/>
                </w:tcPr>
                <w:p w:rsidR="000F4536" w:rsidRDefault="000F4536" w:rsidP="000F4536">
                  <w:pPr>
                    <w:spacing w:after="0" w:line="240" w:lineRule="auto"/>
                    <w:rPr>
                      <w:color w:val="424456" w:themeColor="text2"/>
                    </w:rPr>
                  </w:pPr>
                </w:p>
              </w:tc>
            </w:tr>
            <w:tr w:rsidR="000F4536" w:rsidTr="00646B7D">
              <w:tc>
                <w:tcPr>
                  <w:tcW w:w="2234" w:type="dxa"/>
                  <w:shd w:val="clear" w:color="auto" w:fill="auto"/>
                </w:tcPr>
                <w:p w:rsidR="000F4536" w:rsidRDefault="000F4536" w:rsidP="000F4536">
                  <w:pPr>
                    <w:pStyle w:val="Section"/>
                    <w:framePr w:hSpace="0" w:wrap="auto" w:hAnchor="text" w:xAlign="left" w:yAlign="inline"/>
                  </w:pPr>
                  <w:r>
                    <w:t>Experience</w:t>
                  </w:r>
                </w:p>
              </w:tc>
              <w:tc>
                <w:tcPr>
                  <w:tcW w:w="8062" w:type="dxa"/>
                  <w:shd w:val="clear" w:color="auto" w:fill="auto"/>
                </w:tcPr>
                <w:p w:rsidR="00F113FD" w:rsidRPr="00676DC9" w:rsidRDefault="00F113FD" w:rsidP="00ED3B21">
                  <w:pPr>
                    <w:pStyle w:val="Subsection"/>
                    <w:framePr w:hSpace="0" w:wrap="auto" w:hAnchor="text" w:xAlign="left" w:yAlign="inline"/>
                    <w:rPr>
                      <w:color w:val="auto"/>
                    </w:rPr>
                  </w:pPr>
                </w:p>
                <w:p w:rsidR="00F113FD" w:rsidRPr="00676DC9" w:rsidRDefault="00F113FD" w:rsidP="00ED3B21">
                  <w:pPr>
                    <w:pStyle w:val="Subsection"/>
                    <w:framePr w:hSpace="0" w:wrap="auto" w:hAnchor="text" w:xAlign="left" w:yAlign="inline"/>
                    <w:rPr>
                      <w:color w:val="auto"/>
                    </w:rPr>
                  </w:pPr>
                  <w:r w:rsidRPr="00676DC9">
                    <w:rPr>
                      <w:color w:val="auto"/>
                    </w:rPr>
                    <w:t>Saint Anne’s Hospital MRI Technologist</w:t>
                  </w:r>
                </w:p>
                <w:p w:rsidR="00F113FD" w:rsidRPr="00676DC9" w:rsidRDefault="00F113FD" w:rsidP="00ED3B21">
                  <w:pPr>
                    <w:pStyle w:val="Subsection"/>
                    <w:framePr w:hSpace="0" w:wrap="auto" w:hAnchor="text" w:xAlign="left" w:yAlign="inline"/>
                    <w:rPr>
                      <w:b w:val="0"/>
                      <w:color w:val="auto"/>
                    </w:rPr>
                  </w:pPr>
                  <w:r w:rsidRPr="00676DC9">
                    <w:rPr>
                      <w:b w:val="0"/>
                      <w:color w:val="auto"/>
                    </w:rPr>
                    <w:t>April 2019-present</w:t>
                  </w:r>
                </w:p>
                <w:p w:rsidR="00F113FD" w:rsidRPr="00676DC9" w:rsidRDefault="00F113FD" w:rsidP="00F113FD">
                  <w:pPr>
                    <w:pStyle w:val="Subsection"/>
                    <w:framePr w:hSpace="0" w:wrap="auto" w:hAnchor="text" w:xAlign="left" w:yAlign="inline"/>
                    <w:numPr>
                      <w:ilvl w:val="0"/>
                      <w:numId w:val="22"/>
                    </w:numPr>
                    <w:rPr>
                      <w:color w:val="auto"/>
                    </w:rPr>
                  </w:pPr>
                  <w:r w:rsidRPr="00676DC9">
                    <w:rPr>
                      <w:b w:val="0"/>
                      <w:color w:val="auto"/>
                    </w:rPr>
                    <w:t>Setting up for scan</w:t>
                  </w:r>
                </w:p>
                <w:p w:rsidR="00F113FD" w:rsidRPr="00676DC9" w:rsidRDefault="00F113FD" w:rsidP="00F113FD">
                  <w:pPr>
                    <w:pStyle w:val="Subsection"/>
                    <w:framePr w:hSpace="0" w:wrap="auto" w:hAnchor="text" w:xAlign="left" w:yAlign="inline"/>
                    <w:numPr>
                      <w:ilvl w:val="0"/>
                      <w:numId w:val="22"/>
                    </w:numPr>
                    <w:rPr>
                      <w:b w:val="0"/>
                      <w:color w:val="auto"/>
                    </w:rPr>
                  </w:pPr>
                  <w:r w:rsidRPr="00676DC9">
                    <w:rPr>
                      <w:b w:val="0"/>
                      <w:color w:val="auto"/>
                    </w:rPr>
                    <w:t>Interviewing and screening  patients</w:t>
                  </w:r>
                </w:p>
                <w:p w:rsidR="00F113FD" w:rsidRPr="00676DC9" w:rsidRDefault="00F113FD" w:rsidP="00F113FD">
                  <w:pPr>
                    <w:pStyle w:val="Subsection"/>
                    <w:framePr w:hSpace="0" w:wrap="auto" w:hAnchor="text" w:xAlign="left" w:yAlign="inline"/>
                    <w:numPr>
                      <w:ilvl w:val="0"/>
                      <w:numId w:val="22"/>
                    </w:numPr>
                    <w:rPr>
                      <w:b w:val="0"/>
                      <w:color w:val="auto"/>
                    </w:rPr>
                  </w:pPr>
                  <w:r w:rsidRPr="00676DC9">
                    <w:rPr>
                      <w:b w:val="0"/>
                      <w:color w:val="auto"/>
                    </w:rPr>
                    <w:t>Reviewing MRI safety and instructions with patients.</w:t>
                  </w:r>
                </w:p>
                <w:p w:rsidR="00F113FD" w:rsidRPr="00676DC9" w:rsidRDefault="00F113FD" w:rsidP="00F113FD">
                  <w:pPr>
                    <w:pStyle w:val="Subsection"/>
                    <w:framePr w:hSpace="0" w:wrap="auto" w:hAnchor="text" w:xAlign="left" w:yAlign="inline"/>
                    <w:numPr>
                      <w:ilvl w:val="0"/>
                      <w:numId w:val="22"/>
                    </w:numPr>
                    <w:rPr>
                      <w:color w:val="auto"/>
                    </w:rPr>
                  </w:pPr>
                  <w:r w:rsidRPr="00676DC9">
                    <w:rPr>
                      <w:b w:val="0"/>
                      <w:color w:val="auto"/>
                    </w:rPr>
                    <w:t>Performing MRI scans</w:t>
                  </w:r>
                </w:p>
                <w:p w:rsidR="00F113FD" w:rsidRPr="00676DC9" w:rsidRDefault="00F113FD" w:rsidP="00F113FD">
                  <w:pPr>
                    <w:pStyle w:val="Subsection"/>
                    <w:framePr w:hSpace="0" w:wrap="auto" w:hAnchor="text" w:xAlign="left" w:yAlign="inline"/>
                    <w:numPr>
                      <w:ilvl w:val="0"/>
                      <w:numId w:val="22"/>
                    </w:numPr>
                    <w:rPr>
                      <w:color w:val="auto"/>
                    </w:rPr>
                  </w:pPr>
                  <w:r w:rsidRPr="00676DC9">
                    <w:rPr>
                      <w:b w:val="0"/>
                      <w:color w:val="auto"/>
                    </w:rPr>
                    <w:t>Starting IVs</w:t>
                  </w:r>
                </w:p>
                <w:p w:rsidR="00F113FD" w:rsidRPr="00676DC9" w:rsidRDefault="00F113FD" w:rsidP="00F113FD">
                  <w:pPr>
                    <w:spacing w:after="0" w:line="240" w:lineRule="auto"/>
                  </w:pPr>
                </w:p>
                <w:p w:rsidR="00CA066D" w:rsidRPr="00676DC9" w:rsidRDefault="00CA066D" w:rsidP="009B1806">
                  <w:pPr>
                    <w:pStyle w:val="Subsection"/>
                    <w:framePr w:hSpace="0" w:wrap="auto" w:hAnchor="text" w:xAlign="left" w:yAlign="inline"/>
                    <w:rPr>
                      <w:color w:val="auto"/>
                    </w:rPr>
                  </w:pPr>
                  <w:r w:rsidRPr="00676DC9">
                    <w:rPr>
                      <w:color w:val="auto"/>
                    </w:rPr>
                    <w:t>Shie</w:t>
                  </w:r>
                  <w:r w:rsidR="00DC42C8" w:rsidRPr="00676DC9">
                    <w:rPr>
                      <w:color w:val="auto"/>
                    </w:rPr>
                    <w:t>lds Healthcare Group MRI Technologist</w:t>
                  </w:r>
                </w:p>
                <w:p w:rsidR="00CA066D" w:rsidRPr="00676DC9" w:rsidRDefault="00067BE0" w:rsidP="00CA066D">
                  <w:pPr>
                    <w:spacing w:after="0" w:line="240" w:lineRule="auto"/>
                  </w:pPr>
                  <w:r w:rsidRPr="00676DC9">
                    <w:t>November 2018-januarary 2020</w:t>
                  </w:r>
                </w:p>
                <w:p w:rsidR="00CA066D" w:rsidRPr="00676DC9" w:rsidRDefault="00DC42C8" w:rsidP="00F113FD">
                  <w:pPr>
                    <w:pStyle w:val="Subsection"/>
                    <w:framePr w:hSpace="0" w:wrap="auto" w:hAnchor="text" w:xAlign="left" w:yAlign="inline"/>
                    <w:numPr>
                      <w:ilvl w:val="0"/>
                      <w:numId w:val="22"/>
                    </w:numPr>
                    <w:rPr>
                      <w:b w:val="0"/>
                      <w:color w:val="auto"/>
                    </w:rPr>
                  </w:pPr>
                  <w:r w:rsidRPr="00676DC9">
                    <w:rPr>
                      <w:b w:val="0"/>
                      <w:color w:val="auto"/>
                    </w:rPr>
                    <w:t>Setting up for scans.</w:t>
                  </w:r>
                </w:p>
                <w:p w:rsidR="00DC42C8" w:rsidRPr="00676DC9" w:rsidRDefault="00DC42C8" w:rsidP="00F113FD">
                  <w:pPr>
                    <w:pStyle w:val="Subsection"/>
                    <w:framePr w:hSpace="0" w:wrap="auto" w:hAnchor="text" w:xAlign="left" w:yAlign="inline"/>
                    <w:numPr>
                      <w:ilvl w:val="0"/>
                      <w:numId w:val="22"/>
                    </w:numPr>
                    <w:rPr>
                      <w:b w:val="0"/>
                      <w:color w:val="auto"/>
                    </w:rPr>
                  </w:pPr>
                  <w:r w:rsidRPr="00676DC9">
                    <w:rPr>
                      <w:b w:val="0"/>
                      <w:color w:val="auto"/>
                    </w:rPr>
                    <w:t>Checking in and interviewing patients</w:t>
                  </w:r>
                </w:p>
                <w:p w:rsidR="00CD1648" w:rsidRPr="00676DC9" w:rsidRDefault="00CD1648" w:rsidP="00F113FD">
                  <w:pPr>
                    <w:pStyle w:val="Subsection"/>
                    <w:framePr w:hSpace="0" w:wrap="auto" w:hAnchor="text" w:xAlign="left" w:yAlign="inline"/>
                    <w:numPr>
                      <w:ilvl w:val="0"/>
                      <w:numId w:val="22"/>
                    </w:numPr>
                    <w:rPr>
                      <w:b w:val="0"/>
                      <w:color w:val="auto"/>
                    </w:rPr>
                  </w:pPr>
                  <w:r w:rsidRPr="00676DC9">
                    <w:rPr>
                      <w:b w:val="0"/>
                      <w:color w:val="auto"/>
                    </w:rPr>
                    <w:t>Reviewing MRI safety and instructions with patients.</w:t>
                  </w:r>
                </w:p>
                <w:p w:rsidR="00DC42C8" w:rsidRPr="00676DC9" w:rsidRDefault="00DC42C8" w:rsidP="00F113FD">
                  <w:pPr>
                    <w:pStyle w:val="Subsection"/>
                    <w:framePr w:hSpace="0" w:wrap="auto" w:hAnchor="text" w:xAlign="left" w:yAlign="inline"/>
                    <w:numPr>
                      <w:ilvl w:val="0"/>
                      <w:numId w:val="22"/>
                    </w:numPr>
                    <w:rPr>
                      <w:b w:val="0"/>
                      <w:color w:val="auto"/>
                    </w:rPr>
                  </w:pPr>
                  <w:r w:rsidRPr="00676DC9">
                    <w:rPr>
                      <w:b w:val="0"/>
                      <w:color w:val="auto"/>
                    </w:rPr>
                    <w:t xml:space="preserve">Scanning patients in both a mobile and fixed environment. </w:t>
                  </w:r>
                </w:p>
                <w:p w:rsidR="00F113FD" w:rsidRPr="00676DC9" w:rsidRDefault="00F113FD" w:rsidP="00F113FD">
                  <w:pPr>
                    <w:pStyle w:val="Subsection"/>
                    <w:framePr w:hSpace="0" w:wrap="auto" w:hAnchor="text" w:xAlign="left" w:yAlign="inline"/>
                    <w:numPr>
                      <w:ilvl w:val="0"/>
                      <w:numId w:val="22"/>
                    </w:numPr>
                    <w:rPr>
                      <w:b w:val="0"/>
                      <w:color w:val="auto"/>
                    </w:rPr>
                  </w:pPr>
                  <w:r w:rsidRPr="00676DC9">
                    <w:rPr>
                      <w:b w:val="0"/>
                      <w:color w:val="auto"/>
                    </w:rPr>
                    <w:t>Starting IVs</w:t>
                  </w:r>
                </w:p>
                <w:p w:rsidR="00F113FD" w:rsidRPr="00676DC9" w:rsidRDefault="00F113FD" w:rsidP="00F113FD">
                  <w:pPr>
                    <w:pStyle w:val="Subsection"/>
                    <w:framePr w:hSpace="0" w:wrap="auto" w:hAnchor="text" w:xAlign="left" w:yAlign="inline"/>
                    <w:rPr>
                      <w:b w:val="0"/>
                      <w:color w:val="auto"/>
                    </w:rPr>
                  </w:pPr>
                </w:p>
                <w:p w:rsidR="00F113FD" w:rsidRPr="00676DC9" w:rsidRDefault="00F113FD" w:rsidP="00F113FD">
                  <w:pPr>
                    <w:pStyle w:val="Subsection"/>
                    <w:framePr w:hSpace="0" w:wrap="auto" w:hAnchor="text" w:xAlign="left" w:yAlign="inline"/>
                    <w:rPr>
                      <w:color w:val="auto"/>
                    </w:rPr>
                  </w:pPr>
                  <w:r w:rsidRPr="00676DC9">
                    <w:rPr>
                      <w:color w:val="auto"/>
                    </w:rPr>
                    <w:t xml:space="preserve">Shields Healthcare Group PET/CT Technologist </w:t>
                  </w:r>
                </w:p>
                <w:p w:rsidR="00F113FD" w:rsidRPr="00676DC9" w:rsidRDefault="00067BE0" w:rsidP="00F113FD">
                  <w:pPr>
                    <w:spacing w:after="0" w:line="240" w:lineRule="auto"/>
                  </w:pPr>
                  <w:r w:rsidRPr="00676DC9">
                    <w:t>October 2016-January 2020</w:t>
                  </w:r>
                </w:p>
                <w:p w:rsidR="00F113FD" w:rsidRPr="00676DC9" w:rsidRDefault="00F113FD" w:rsidP="00F113FD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</w:pPr>
                  <w:r w:rsidRPr="00676DC9">
                    <w:t>Checking in and rescheduling patients, verifying medical and insurance information.</w:t>
                  </w:r>
                </w:p>
                <w:p w:rsidR="00F113FD" w:rsidRPr="00676DC9" w:rsidRDefault="00F113FD" w:rsidP="00F113FD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</w:pPr>
                  <w:r w:rsidRPr="00676DC9">
                    <w:t>IV insertion and radionuclide administration.</w:t>
                  </w:r>
                </w:p>
                <w:p w:rsidR="00F113FD" w:rsidRPr="00676DC9" w:rsidRDefault="00F113FD" w:rsidP="00F113FD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</w:pPr>
                  <w:r w:rsidRPr="00676DC9">
                    <w:t>Performing, processing and sending patient’s scans, closing down the unit at the end of the day.</w:t>
                  </w:r>
                </w:p>
                <w:p w:rsidR="00F113FD" w:rsidRPr="00676DC9" w:rsidRDefault="00F113FD" w:rsidP="00F113FD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</w:pPr>
                  <w:r w:rsidRPr="00676DC9">
                    <w:t>Working in a mobile environment.</w:t>
                  </w:r>
                </w:p>
                <w:p w:rsidR="00CA066D" w:rsidRPr="00676DC9" w:rsidRDefault="00CA066D" w:rsidP="009B1806">
                  <w:pPr>
                    <w:pStyle w:val="Subsection"/>
                    <w:framePr w:hSpace="0" w:wrap="auto" w:hAnchor="text" w:xAlign="left" w:yAlign="inline"/>
                    <w:rPr>
                      <w:color w:val="auto"/>
                    </w:rPr>
                  </w:pPr>
                </w:p>
                <w:p w:rsidR="009B1806" w:rsidRPr="00676DC9" w:rsidRDefault="009B1806" w:rsidP="009B1806">
                  <w:pPr>
                    <w:pStyle w:val="Subsection"/>
                    <w:framePr w:hSpace="0" w:wrap="auto" w:hAnchor="text" w:xAlign="left" w:yAlign="inline"/>
                    <w:rPr>
                      <w:color w:val="auto"/>
                    </w:rPr>
                  </w:pPr>
                  <w:r w:rsidRPr="00676DC9">
                    <w:rPr>
                      <w:color w:val="auto"/>
                    </w:rPr>
                    <w:t xml:space="preserve">Prima-Care Gastroenterology (Medical </w:t>
                  </w:r>
                  <w:r w:rsidR="00DB5262" w:rsidRPr="00676DC9">
                    <w:rPr>
                      <w:color w:val="auto"/>
                    </w:rPr>
                    <w:t>Secretary</w:t>
                  </w:r>
                  <w:r w:rsidRPr="00676DC9">
                    <w:rPr>
                      <w:color w:val="auto"/>
                    </w:rPr>
                    <w:t>)</w:t>
                  </w:r>
                </w:p>
                <w:p w:rsidR="009B1806" w:rsidRPr="00676DC9" w:rsidRDefault="00DC42C8" w:rsidP="009B1806">
                  <w:pPr>
                    <w:spacing w:after="0" w:line="240" w:lineRule="auto"/>
                  </w:pPr>
                  <w:r w:rsidRPr="00676DC9">
                    <w:t xml:space="preserve">September 2015- June </w:t>
                  </w:r>
                  <w:r w:rsidR="00CA066D" w:rsidRPr="00676DC9">
                    <w:t>2017</w:t>
                  </w:r>
                </w:p>
                <w:p w:rsidR="0015549A" w:rsidRPr="00676DC9" w:rsidRDefault="009B1806" w:rsidP="0015549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</w:pPr>
                  <w:r w:rsidRPr="00676DC9">
                    <w:t>Checking patie</w:t>
                  </w:r>
                  <w:r w:rsidR="00676DC9">
                    <w:t xml:space="preserve">nts in, scheduling </w:t>
                  </w:r>
                  <w:r w:rsidRPr="00676DC9">
                    <w:t>, payments, verifying information</w:t>
                  </w:r>
                  <w:r w:rsidR="00676DC9">
                    <w:t xml:space="preserve">, </w:t>
                  </w:r>
                  <w:r w:rsidR="0015549A" w:rsidRPr="00676DC9">
                    <w:t>an</w:t>
                  </w:r>
                  <w:r w:rsidR="00676DC9">
                    <w:t>swering phones,</w:t>
                  </w:r>
                  <w:r w:rsidR="0015549A" w:rsidRPr="00676DC9">
                    <w:t xml:space="preserve"> r</w:t>
                  </w:r>
                  <w:r w:rsidR="00676DC9" w:rsidRPr="00676DC9">
                    <w:t xml:space="preserve">eferrals, prior auths and </w:t>
                  </w:r>
                  <w:r w:rsidR="00676DC9">
                    <w:t xml:space="preserve">working with nurses on  </w:t>
                  </w:r>
                  <w:r w:rsidR="00676DC9" w:rsidRPr="00676DC9">
                    <w:t>sick  calls</w:t>
                  </w:r>
                  <w:r w:rsidR="00676DC9">
                    <w:t>.</w:t>
                  </w:r>
                </w:p>
                <w:p w:rsidR="000F4536" w:rsidRPr="00676DC9" w:rsidRDefault="000F4536" w:rsidP="00676DC9">
                  <w:pPr>
                    <w:spacing w:after="0" w:line="240" w:lineRule="auto"/>
                    <w:ind w:left="360"/>
                  </w:pPr>
                </w:p>
              </w:tc>
            </w:tr>
            <w:tr w:rsidR="000F4536" w:rsidTr="00646B7D">
              <w:tc>
                <w:tcPr>
                  <w:tcW w:w="2234" w:type="dxa"/>
                  <w:shd w:val="clear" w:color="auto" w:fill="auto"/>
                  <w:vAlign w:val="bottom"/>
                </w:tcPr>
                <w:p w:rsidR="000F4536" w:rsidRDefault="000F4536" w:rsidP="000F4536">
                  <w:pPr>
                    <w:pStyle w:val="Section"/>
                    <w:framePr w:hSpace="0" w:wrap="auto" w:hAnchor="text" w:xAlign="left" w:yAlign="inline"/>
                  </w:pPr>
                </w:p>
              </w:tc>
              <w:tc>
                <w:tcPr>
                  <w:tcW w:w="8062" w:type="dxa"/>
                  <w:shd w:val="clear" w:color="auto" w:fill="auto"/>
                  <w:vAlign w:val="bottom"/>
                </w:tcPr>
                <w:p w:rsidR="000F4536" w:rsidRPr="00676DC9" w:rsidRDefault="000F4536" w:rsidP="000F4536">
                  <w:pPr>
                    <w:spacing w:after="0" w:line="240" w:lineRule="auto"/>
                  </w:pPr>
                </w:p>
              </w:tc>
            </w:tr>
            <w:tr w:rsidR="000F4536" w:rsidTr="00646B7D">
              <w:tc>
                <w:tcPr>
                  <w:tcW w:w="2234" w:type="dxa"/>
                  <w:shd w:val="clear" w:color="auto" w:fill="auto"/>
                </w:tcPr>
                <w:p w:rsidR="000F4536" w:rsidRPr="003D6F03" w:rsidRDefault="00676DC9" w:rsidP="000F4536">
                  <w:pPr>
                    <w:pStyle w:val="Section"/>
                    <w:framePr w:hSpace="0" w:wrap="auto" w:hAnchor="text" w:xAlign="left" w:yAlign="inline"/>
                    <w:rPr>
                      <w:color w:val="auto"/>
                    </w:rPr>
                  </w:pPr>
                  <w:r>
                    <w:t>Skills</w:t>
                  </w:r>
                  <w:r w:rsidRPr="003D6F03">
                    <w:rPr>
                      <w:color w:val="auto"/>
                    </w:rPr>
                    <w:t xml:space="preserve"> </w:t>
                  </w:r>
                </w:p>
              </w:tc>
              <w:tc>
                <w:tcPr>
                  <w:tcW w:w="8062" w:type="dxa"/>
                  <w:shd w:val="clear" w:color="auto" w:fill="auto"/>
                </w:tcPr>
                <w:p w:rsidR="00F113FD" w:rsidRPr="00676DC9" w:rsidRDefault="00676DC9" w:rsidP="00676DC9">
                  <w:pPr>
                    <w:pStyle w:val="Subsection"/>
                    <w:framePr w:hSpace="0" w:wrap="auto" w:hAnchor="text" w:xAlign="left" w:yAlign="inline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Javascript </w:t>
                  </w:r>
                </w:p>
                <w:p w:rsidR="00F113FD" w:rsidRDefault="003D6F03" w:rsidP="00F113FD">
                  <w:pPr>
                    <w:pStyle w:val="ListParagraph"/>
                    <w:numPr>
                      <w:ilvl w:val="0"/>
                      <w:numId w:val="20"/>
                    </w:numPr>
                    <w:spacing w:after="120" w:line="240" w:lineRule="auto"/>
                  </w:pPr>
                  <w:r w:rsidRPr="00676DC9">
                    <w:t>Node.js</w:t>
                  </w:r>
                </w:p>
                <w:p w:rsidR="006F7681" w:rsidRPr="00676DC9" w:rsidRDefault="006F7681" w:rsidP="006F7681">
                  <w:pPr>
                    <w:pStyle w:val="ListParagraph"/>
                    <w:numPr>
                      <w:ilvl w:val="0"/>
                      <w:numId w:val="20"/>
                    </w:numPr>
                    <w:spacing w:after="120" w:line="240" w:lineRule="auto"/>
                  </w:pPr>
                  <w:r>
                    <w:t>Express.</w:t>
                  </w:r>
                  <w:r w:rsidRPr="00676DC9">
                    <w:t>js</w:t>
                  </w:r>
                </w:p>
                <w:p w:rsidR="00F113FD" w:rsidRPr="00676DC9" w:rsidRDefault="003D6F03" w:rsidP="00F113FD">
                  <w:pPr>
                    <w:pStyle w:val="ListParagraph"/>
                    <w:numPr>
                      <w:ilvl w:val="0"/>
                      <w:numId w:val="20"/>
                    </w:numPr>
                    <w:spacing w:after="120" w:line="240" w:lineRule="auto"/>
                  </w:pPr>
                  <w:r w:rsidRPr="00676DC9">
                    <w:t>NPM packages</w:t>
                  </w:r>
                </w:p>
                <w:p w:rsidR="00F113FD" w:rsidRDefault="003D6F03" w:rsidP="006F7681">
                  <w:pPr>
                    <w:pStyle w:val="ListParagraph"/>
                    <w:numPr>
                      <w:ilvl w:val="0"/>
                      <w:numId w:val="20"/>
                    </w:numPr>
                    <w:spacing w:after="120" w:line="240" w:lineRule="auto"/>
                  </w:pPr>
                  <w:r w:rsidRPr="00676DC9">
                    <w:t>React</w:t>
                  </w:r>
                </w:p>
                <w:p w:rsidR="006F7681" w:rsidRPr="00676DC9" w:rsidRDefault="006F7681" w:rsidP="006F7681">
                  <w:pPr>
                    <w:pStyle w:val="ListParagraph"/>
                    <w:numPr>
                      <w:ilvl w:val="0"/>
                      <w:numId w:val="20"/>
                    </w:numPr>
                    <w:spacing w:after="120" w:line="240" w:lineRule="auto"/>
                  </w:pPr>
                  <w:r>
                    <w:t>React Router</w:t>
                  </w:r>
                </w:p>
                <w:p w:rsidR="00676DC9" w:rsidRPr="00676DC9" w:rsidRDefault="00676DC9" w:rsidP="006F7681">
                  <w:pPr>
                    <w:pStyle w:val="ListParagraph"/>
                    <w:spacing w:after="120" w:line="240" w:lineRule="auto"/>
                    <w:ind w:left="360"/>
                  </w:pPr>
                </w:p>
                <w:p w:rsidR="00676DC9" w:rsidRPr="00676DC9" w:rsidRDefault="00676DC9" w:rsidP="00676DC9">
                  <w:pPr>
                    <w:pStyle w:val="Subsection"/>
                    <w:framePr w:hSpace="0" w:wrap="auto" w:hAnchor="text" w:xAlign="left" w:yAlign="inline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Databases</w:t>
                  </w:r>
                </w:p>
                <w:p w:rsidR="003D6F03" w:rsidRPr="00676DC9" w:rsidRDefault="003D6F03" w:rsidP="003D6F0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 w:rsidRPr="00676DC9">
                    <w:t>MySql</w:t>
                  </w:r>
                </w:p>
                <w:p w:rsidR="003D6F03" w:rsidRPr="00676DC9" w:rsidRDefault="003D6F03" w:rsidP="003D6F0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 w:rsidRPr="00676DC9">
                    <w:t>Mong</w:t>
                  </w:r>
                  <w:r w:rsidR="006F7681">
                    <w:t>o</w:t>
                  </w:r>
                  <w:r w:rsidR="007B7127">
                    <w:t>DB (mongoose</w:t>
                  </w:r>
                  <w:r w:rsidRPr="00676DC9">
                    <w:t>)</w:t>
                  </w:r>
                </w:p>
                <w:p w:rsidR="003D6F03" w:rsidRDefault="003D6F03" w:rsidP="003D6F0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 w:rsidRPr="00676DC9">
                    <w:t>JawsDB</w:t>
                  </w:r>
                </w:p>
                <w:p w:rsidR="007B7127" w:rsidRPr="00676DC9" w:rsidRDefault="007B7127" w:rsidP="003D6F0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 w:rsidRPr="00676DC9">
                    <w:t>GraphQl and Apollo</w:t>
                  </w:r>
                </w:p>
                <w:p w:rsidR="00F113FD" w:rsidRPr="00676DC9" w:rsidRDefault="00F113FD" w:rsidP="000F4536">
                  <w:pPr>
                    <w:spacing w:after="0" w:line="240" w:lineRule="auto"/>
                  </w:pPr>
                </w:p>
                <w:p w:rsidR="00676DC9" w:rsidRPr="00676DC9" w:rsidRDefault="00676DC9" w:rsidP="00676DC9">
                  <w:pPr>
                    <w:pStyle w:val="Subsection"/>
                    <w:framePr w:hSpace="0" w:wrap="auto" w:hAnchor="text" w:xAlign="left" w:yAlign="inline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HTML</w:t>
                  </w:r>
                </w:p>
                <w:p w:rsidR="00D909DB" w:rsidRPr="00676DC9" w:rsidRDefault="00D909DB" w:rsidP="001D1162">
                  <w:pPr>
                    <w:spacing w:after="0" w:line="240" w:lineRule="auto"/>
                  </w:pPr>
                </w:p>
                <w:p w:rsidR="00676DC9" w:rsidRPr="00676DC9" w:rsidRDefault="00676DC9" w:rsidP="00676DC9">
                  <w:pPr>
                    <w:pStyle w:val="Subsection"/>
                    <w:framePr w:hSpace="0" w:wrap="auto" w:hAnchor="text" w:xAlign="left" w:yAlign="inline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CSS</w:t>
                  </w:r>
                </w:p>
                <w:p w:rsidR="001D1162" w:rsidRPr="00676DC9" w:rsidRDefault="003D6F03" w:rsidP="001D116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 w:rsidRPr="00676DC9">
                    <w:t>Bootstrap</w:t>
                  </w:r>
                </w:p>
                <w:p w:rsidR="001D1162" w:rsidRPr="00676DC9" w:rsidRDefault="003D6F03" w:rsidP="001D116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 w:rsidRPr="00676DC9">
                    <w:t>Tailwind</w:t>
                  </w:r>
                </w:p>
                <w:p w:rsidR="001D1162" w:rsidRPr="00676DC9" w:rsidRDefault="003D6F03" w:rsidP="001D116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 w:rsidRPr="00676DC9">
                    <w:t>MUI</w:t>
                  </w:r>
                </w:p>
                <w:p w:rsidR="003D6F03" w:rsidRPr="00676DC9" w:rsidRDefault="003D6F03" w:rsidP="003D6F03">
                  <w:pPr>
                    <w:pStyle w:val="ListParagraph"/>
                    <w:spacing w:after="0" w:line="240" w:lineRule="auto"/>
                    <w:ind w:left="360"/>
                  </w:pPr>
                </w:p>
                <w:p w:rsidR="00676DC9" w:rsidRDefault="00676DC9" w:rsidP="00676DC9">
                  <w:pPr>
                    <w:pStyle w:val="Subsection"/>
                    <w:framePr w:hSpace="0" w:wrap="auto" w:hAnchor="text" w:xAlign="left" w:yAlign="inline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Other</w:t>
                  </w:r>
                </w:p>
                <w:p w:rsidR="007B7127" w:rsidRPr="007B7127" w:rsidRDefault="007B7127" w:rsidP="00676DC9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 w:rsidRPr="00676DC9">
                    <w:t>Git</w:t>
                  </w:r>
                </w:p>
                <w:p w:rsidR="003D6F03" w:rsidRPr="00676DC9" w:rsidRDefault="003D6F03" w:rsidP="003D6F0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 w:rsidRPr="00676DC9">
                    <w:t>GitHub</w:t>
                  </w:r>
                  <w:r w:rsidR="007B7127">
                    <w:t xml:space="preserve"> Pages</w:t>
                  </w:r>
                </w:p>
                <w:p w:rsidR="003D6F03" w:rsidRDefault="003D6F03" w:rsidP="003D6F0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 w:rsidRPr="00676DC9">
                    <w:t>Heroku</w:t>
                  </w:r>
                </w:p>
                <w:p w:rsidR="007B7127" w:rsidRDefault="007B7127" w:rsidP="003D6F0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>
                    <w:t>Insomnia</w:t>
                  </w:r>
                </w:p>
                <w:p w:rsidR="007B7127" w:rsidRDefault="007B7127" w:rsidP="003D6F03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>
                    <w:t>VS Code</w:t>
                  </w:r>
                </w:p>
                <w:p w:rsidR="006F7681" w:rsidRPr="00676DC9" w:rsidRDefault="006F7681" w:rsidP="007B7127">
                  <w:pPr>
                    <w:spacing w:after="0" w:line="240" w:lineRule="auto"/>
                  </w:pPr>
                </w:p>
                <w:p w:rsidR="003D6F03" w:rsidRPr="00676DC9" w:rsidRDefault="003D6F03" w:rsidP="00676DC9">
                  <w:pPr>
                    <w:pStyle w:val="ListParagraph"/>
                    <w:spacing w:after="0" w:line="240" w:lineRule="auto"/>
                    <w:ind w:left="360"/>
                  </w:pPr>
                </w:p>
                <w:p w:rsidR="003D6F03" w:rsidRPr="00676DC9" w:rsidRDefault="003D6F03" w:rsidP="003D6F03">
                  <w:pPr>
                    <w:spacing w:after="0" w:line="240" w:lineRule="auto"/>
                  </w:pPr>
                </w:p>
              </w:tc>
            </w:tr>
            <w:tr w:rsidR="00D909DB" w:rsidTr="00646B7D">
              <w:tc>
                <w:tcPr>
                  <w:tcW w:w="2234" w:type="dxa"/>
                  <w:shd w:val="clear" w:color="auto" w:fill="auto"/>
                </w:tcPr>
                <w:p w:rsidR="00D909DB" w:rsidRPr="0015549A" w:rsidRDefault="00D909DB" w:rsidP="000F4536">
                  <w:pPr>
                    <w:pStyle w:val="Section"/>
                    <w:framePr w:hSpace="0" w:wrap="auto" w:hAnchor="text" w:xAlign="left" w:yAlign="inline"/>
                    <w:rPr>
                      <w:color w:val="FF0000"/>
                    </w:rPr>
                  </w:pPr>
                </w:p>
              </w:tc>
              <w:tc>
                <w:tcPr>
                  <w:tcW w:w="8062" w:type="dxa"/>
                  <w:shd w:val="clear" w:color="auto" w:fill="auto"/>
                </w:tcPr>
                <w:p w:rsidR="00D909DB" w:rsidRPr="0015549A" w:rsidRDefault="00D909DB" w:rsidP="000F4536">
                  <w:pPr>
                    <w:pStyle w:val="Subsection"/>
                    <w:framePr w:hSpace="0" w:wrap="auto" w:hAnchor="text" w:xAlign="left" w:yAlign="inline"/>
                    <w:rPr>
                      <w:color w:val="FF0000"/>
                    </w:rPr>
                  </w:pPr>
                </w:p>
              </w:tc>
            </w:tr>
          </w:tbl>
          <w:p w:rsidR="000F4536" w:rsidRDefault="000F4536" w:rsidP="000F4536">
            <w:pPr>
              <w:spacing w:after="0" w:line="240" w:lineRule="auto"/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</w:tcPr>
          <w:p w:rsidR="000F4536" w:rsidRDefault="000F4536" w:rsidP="000F4536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4F271C"/>
                <w:sz w:val="32"/>
                <w:szCs w:val="32"/>
              </w:rPr>
            </w:pPr>
          </w:p>
        </w:tc>
      </w:tr>
    </w:tbl>
    <w:p w:rsidR="002C7D04" w:rsidRPr="00061503" w:rsidRDefault="002C7D04" w:rsidP="00F66711">
      <w:pPr>
        <w:tabs>
          <w:tab w:val="left" w:pos="8640"/>
        </w:tabs>
      </w:pPr>
    </w:p>
    <w:sectPr w:rsidR="002C7D04" w:rsidRPr="00061503" w:rsidSect="008A1E03"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F16" w:rsidRDefault="00B63F16">
      <w:pPr>
        <w:spacing w:after="0" w:line="240" w:lineRule="auto"/>
      </w:pPr>
      <w:r>
        <w:separator/>
      </w:r>
    </w:p>
  </w:endnote>
  <w:endnote w:type="continuationSeparator" w:id="1">
    <w:p w:rsidR="00B63F16" w:rsidRDefault="00B63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F16" w:rsidRDefault="00B63F16">
      <w:pPr>
        <w:spacing w:after="0" w:line="240" w:lineRule="auto"/>
      </w:pPr>
      <w:r>
        <w:separator/>
      </w:r>
    </w:p>
  </w:footnote>
  <w:footnote w:type="continuationSeparator" w:id="1">
    <w:p w:rsidR="00B63F16" w:rsidRDefault="00B63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>
    <w:nsid w:val="212C5E5A"/>
    <w:multiLevelType w:val="hybridMultilevel"/>
    <w:tmpl w:val="FE9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FF565E"/>
    <w:multiLevelType w:val="hybridMultilevel"/>
    <w:tmpl w:val="2616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94E3D"/>
    <w:multiLevelType w:val="hybridMultilevel"/>
    <w:tmpl w:val="4A609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D9C46A3"/>
    <w:multiLevelType w:val="multilevel"/>
    <w:tmpl w:val="33B056D0"/>
    <w:styleLink w:val="Urban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5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14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4"/>
  </w:num>
  <w:num w:numId="16">
    <w:abstractNumId w:val="10"/>
  </w:num>
  <w:num w:numId="17">
    <w:abstractNumId w:val="15"/>
  </w:num>
  <w:num w:numId="18">
    <w:abstractNumId w:val="14"/>
  </w:num>
  <w:num w:numId="19">
    <w:abstractNumId w:val="10"/>
  </w:num>
  <w:num w:numId="20">
    <w:abstractNumId w:val="13"/>
  </w:num>
  <w:num w:numId="21">
    <w:abstractNumId w:val="11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attachedTemplate r:id="rId1"/>
  <w:styleLockQFSet/>
  <w:defaultTabStop w:val="720"/>
  <w:drawingGridHorizontalSpacing w:val="100"/>
  <w:displayHorizontalDrawingGridEvery w:val="2"/>
  <w:characterSpacingControl w:val="doNotCompress"/>
  <w:savePreviewPicture/>
  <w:hdrShapeDefaults>
    <o:shapedefaults v:ext="edit" spidmax="14338" strokecolor="none [2405]">
      <v:stroke color="none [2405]" weight="1pt"/>
      <o:colormru v:ext="edit" colors="#334c4f,#79b5b0,#b77851,#d1e1e3,#066,#7ea8ac,#4e767a,#293d3f"/>
    </o:shapedefaults>
  </w:hdrShapeDefaults>
  <w:footnotePr>
    <w:footnote w:id="0"/>
    <w:footnote w:id="1"/>
  </w:footnotePr>
  <w:endnotePr>
    <w:endnote w:id="0"/>
    <w:endnote w:id="1"/>
  </w:endnotePr>
  <w:compat/>
  <w:rsids>
    <w:rsidRoot w:val="005D2265"/>
    <w:rsid w:val="00002C5C"/>
    <w:rsid w:val="000242CE"/>
    <w:rsid w:val="00061503"/>
    <w:rsid w:val="00065BDF"/>
    <w:rsid w:val="00067BE0"/>
    <w:rsid w:val="00077E0B"/>
    <w:rsid w:val="00087C28"/>
    <w:rsid w:val="000C2ED3"/>
    <w:rsid w:val="000E5648"/>
    <w:rsid w:val="000F4536"/>
    <w:rsid w:val="000F5482"/>
    <w:rsid w:val="00102AE0"/>
    <w:rsid w:val="00106CDE"/>
    <w:rsid w:val="0015549A"/>
    <w:rsid w:val="00156256"/>
    <w:rsid w:val="001631A4"/>
    <w:rsid w:val="00184305"/>
    <w:rsid w:val="001D1162"/>
    <w:rsid w:val="00212862"/>
    <w:rsid w:val="00221640"/>
    <w:rsid w:val="00254BE3"/>
    <w:rsid w:val="00262AC6"/>
    <w:rsid w:val="00274F87"/>
    <w:rsid w:val="0027523F"/>
    <w:rsid w:val="002828E2"/>
    <w:rsid w:val="002C7D04"/>
    <w:rsid w:val="00306E67"/>
    <w:rsid w:val="00327EDD"/>
    <w:rsid w:val="003A535F"/>
    <w:rsid w:val="003D6F03"/>
    <w:rsid w:val="004200E6"/>
    <w:rsid w:val="00421180"/>
    <w:rsid w:val="00443EA5"/>
    <w:rsid w:val="00456761"/>
    <w:rsid w:val="004742BC"/>
    <w:rsid w:val="00486E99"/>
    <w:rsid w:val="004A1D9E"/>
    <w:rsid w:val="004B1ADA"/>
    <w:rsid w:val="004B79C0"/>
    <w:rsid w:val="004E1061"/>
    <w:rsid w:val="0056479C"/>
    <w:rsid w:val="00567F99"/>
    <w:rsid w:val="00580EC4"/>
    <w:rsid w:val="00593FAE"/>
    <w:rsid w:val="005A7395"/>
    <w:rsid w:val="005D2265"/>
    <w:rsid w:val="005E1557"/>
    <w:rsid w:val="00676DC9"/>
    <w:rsid w:val="006B107F"/>
    <w:rsid w:val="006C2F1C"/>
    <w:rsid w:val="006C5ADB"/>
    <w:rsid w:val="006F604C"/>
    <w:rsid w:val="006F7681"/>
    <w:rsid w:val="0074477E"/>
    <w:rsid w:val="00786B43"/>
    <w:rsid w:val="007B7127"/>
    <w:rsid w:val="007C26BA"/>
    <w:rsid w:val="007F08AE"/>
    <w:rsid w:val="008A0314"/>
    <w:rsid w:val="008A1E03"/>
    <w:rsid w:val="008F2AD9"/>
    <w:rsid w:val="009204AA"/>
    <w:rsid w:val="009B1806"/>
    <w:rsid w:val="009C5EF6"/>
    <w:rsid w:val="00A438F1"/>
    <w:rsid w:val="00AC49B1"/>
    <w:rsid w:val="00B55EB4"/>
    <w:rsid w:val="00B63F16"/>
    <w:rsid w:val="00B85DF2"/>
    <w:rsid w:val="00BD7C91"/>
    <w:rsid w:val="00C24CEB"/>
    <w:rsid w:val="00C95666"/>
    <w:rsid w:val="00C95B25"/>
    <w:rsid w:val="00CA066D"/>
    <w:rsid w:val="00CD1648"/>
    <w:rsid w:val="00CF7C7F"/>
    <w:rsid w:val="00D12DFF"/>
    <w:rsid w:val="00D37133"/>
    <w:rsid w:val="00D714FB"/>
    <w:rsid w:val="00D909DB"/>
    <w:rsid w:val="00DA54D6"/>
    <w:rsid w:val="00DB5262"/>
    <w:rsid w:val="00DC42C8"/>
    <w:rsid w:val="00DD3F05"/>
    <w:rsid w:val="00E00231"/>
    <w:rsid w:val="00E125BC"/>
    <w:rsid w:val="00E23372"/>
    <w:rsid w:val="00E31191"/>
    <w:rsid w:val="00E53D35"/>
    <w:rsid w:val="00E771B2"/>
    <w:rsid w:val="00EB48D7"/>
    <w:rsid w:val="00ED08E2"/>
    <w:rsid w:val="00ED0D5C"/>
    <w:rsid w:val="00ED3B21"/>
    <w:rsid w:val="00EF3EE4"/>
    <w:rsid w:val="00F113FD"/>
    <w:rsid w:val="00F66711"/>
    <w:rsid w:val="00F73638"/>
    <w:rsid w:val="00F77F84"/>
    <w:rsid w:val="00F917F8"/>
    <w:rsid w:val="00FB2FB9"/>
    <w:rsid w:val="00FC4855"/>
    <w:rsid w:val="00FE39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kern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E03"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8A1E03"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8A1E03"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8A1E03"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E03"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E03"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E03"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E03"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E03"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E03"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8A1E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E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E03"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rsid w:val="008A1E03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E03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sid w:val="008A1E03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1E03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rsid w:val="008A1E03"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rsid w:val="008A1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1E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E03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A1E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E03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8A1E03"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rsid w:val="008A1E03"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sid w:val="008A1E03"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sid w:val="008A1E03"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8A1E03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E03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E03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E03"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E03"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E03"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E03"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E03"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E03"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8A1E03"/>
    <w:rPr>
      <w:rFonts w:asciiTheme="minorHAnsi" w:hAnsiTheme="minorHAnsi" w:cstheme="minorHAnsi"/>
      <w:b/>
      <w:i/>
      <w:caps/>
      <w:color w:val="438086" w:themeColor="accent2"/>
      <w:spacing w:val="5"/>
    </w:rPr>
  </w:style>
  <w:style w:type="paragraph" w:styleId="IntenseQuote">
    <w:name w:val="Intense Quote"/>
    <w:basedOn w:val="Normal"/>
    <w:link w:val="IntenseQuoteChar"/>
    <w:uiPriority w:val="30"/>
    <w:qFormat/>
    <w:rsid w:val="008A1E03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E03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8A1E03"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ListParagraph">
    <w:name w:val="List Paragraph"/>
    <w:basedOn w:val="Normal"/>
    <w:uiPriority w:val="34"/>
    <w:unhideWhenUsed/>
    <w:qFormat/>
    <w:rsid w:val="008A1E03"/>
    <w:pPr>
      <w:ind w:left="720"/>
      <w:contextualSpacing/>
    </w:pPr>
  </w:style>
  <w:style w:type="character" w:styleId="Strong">
    <w:name w:val="Strong"/>
    <w:basedOn w:val="DefaultParagraphFont"/>
    <w:uiPriority w:val="8"/>
    <w:qFormat/>
    <w:rsid w:val="008A1E03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8A1E03"/>
    <w:rPr>
      <w:rFonts w:asciiTheme="minorHAnsi" w:hAnsiTheme="minorHAnsi"/>
      <w:i/>
      <w:color w:val="438086" w:themeColor="accent2"/>
    </w:rPr>
  </w:style>
  <w:style w:type="character" w:styleId="SubtleReference">
    <w:name w:val="Subtle Reference"/>
    <w:basedOn w:val="DefaultParagraphFont"/>
    <w:uiPriority w:val="31"/>
    <w:qFormat/>
    <w:rsid w:val="008A1E03"/>
    <w:rPr>
      <w:rFonts w:cs="Times New Roman"/>
      <w:i/>
      <w:color w:val="53548A" w:themeColor="accent1"/>
    </w:rPr>
  </w:style>
  <w:style w:type="numbering" w:customStyle="1" w:styleId="UrbanBulletedList">
    <w:name w:val="Urban Bulleted List"/>
    <w:uiPriority w:val="99"/>
    <w:rsid w:val="008A1E03"/>
    <w:pPr>
      <w:numPr>
        <w:numId w:val="2"/>
      </w:numPr>
    </w:pPr>
  </w:style>
  <w:style w:type="numbering" w:customStyle="1" w:styleId="UrbanNumberedList">
    <w:name w:val="Urban Numbered List"/>
    <w:uiPriority w:val="99"/>
    <w:rsid w:val="008A1E03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sid w:val="008A1E03"/>
    <w:rPr>
      <w:color w:val="808080"/>
    </w:rPr>
  </w:style>
  <w:style w:type="paragraph" w:styleId="ListBullet">
    <w:name w:val="List Bullet"/>
    <w:basedOn w:val="NormalIndent"/>
    <w:uiPriority w:val="3"/>
    <w:qFormat/>
    <w:rsid w:val="008A1E03"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qFormat/>
    <w:rsid w:val="008A1E03"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SenderAddress">
    <w:name w:val="Sender Address"/>
    <w:basedOn w:val="Normal"/>
    <w:uiPriority w:val="2"/>
    <w:unhideWhenUsed/>
    <w:qFormat/>
    <w:rsid w:val="008A1E03"/>
    <w:pPr>
      <w:spacing w:after="0" w:line="300" w:lineRule="auto"/>
      <w:ind w:left="6912"/>
    </w:pPr>
    <w:rPr>
      <w:szCs w:val="22"/>
    </w:rPr>
  </w:style>
  <w:style w:type="paragraph" w:styleId="Closing">
    <w:name w:val="Closing"/>
    <w:basedOn w:val="SenderAddress"/>
    <w:link w:val="ClosingChar"/>
    <w:uiPriority w:val="3"/>
    <w:unhideWhenUsed/>
    <w:qFormat/>
    <w:rsid w:val="008A1E03"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sid w:val="008A1E03"/>
    <w:rPr>
      <w:sz w:val="20"/>
      <w:lang w:eastAsia="ja-JP"/>
    </w:rPr>
  </w:style>
  <w:style w:type="paragraph" w:customStyle="1" w:styleId="Comments">
    <w:name w:val="Comments"/>
    <w:basedOn w:val="Normal"/>
    <w:qFormat/>
    <w:rsid w:val="008A1E03"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  <w:rsid w:val="008A1E03"/>
  </w:style>
  <w:style w:type="paragraph" w:customStyle="1" w:styleId="PersonalName">
    <w:name w:val="Personal Name"/>
    <w:basedOn w:val="Normal"/>
    <w:next w:val="Normal"/>
    <w:uiPriority w:val="2"/>
    <w:qFormat/>
    <w:rsid w:val="008A1E03"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RecipientAddress">
    <w:name w:val="Recipient Address"/>
    <w:basedOn w:val="Normal"/>
    <w:uiPriority w:val="2"/>
    <w:unhideWhenUsed/>
    <w:qFormat/>
    <w:rsid w:val="008A1E03"/>
    <w:pPr>
      <w:spacing w:before="480" w:after="480" w:line="300" w:lineRule="auto"/>
      <w:contextualSpacing/>
    </w:pPr>
    <w:rPr>
      <w:szCs w:val="24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rsid w:val="008A1E03"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sid w:val="008A1E03"/>
    <w:rPr>
      <w:b/>
      <w:color w:val="438086" w:themeColor="accent2"/>
      <w:sz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8A1E03"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8A1E03"/>
    <w:rPr>
      <w:sz w:val="20"/>
      <w:szCs w:val="24"/>
      <w:lang w:eastAsia="ja-JP"/>
    </w:rPr>
  </w:style>
  <w:style w:type="paragraph" w:customStyle="1" w:styleId="CommentsText">
    <w:name w:val="Comments Text"/>
    <w:basedOn w:val="Normal"/>
    <w:qFormat/>
    <w:rsid w:val="008A1E03"/>
    <w:pPr>
      <w:spacing w:after="120" w:line="288" w:lineRule="auto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 w:themeColor="accent2"/>
      <w:spacing w:val="5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Strong">
    <w:name w:val="Strong"/>
    <w:basedOn w:val="DefaultParagraphFont"/>
    <w:uiPriority w:val="8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438086" w:themeColor="accent2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53548A" w:themeColor="accent1"/>
    </w:rPr>
  </w:style>
  <w:style w:type="numbering" w:customStyle="1" w:styleId="UrbanBulletedList">
    <w:name w:val="Urban Bulleted List"/>
    <w:uiPriority w:val="99"/>
    <w:pPr>
      <w:numPr>
        <w:numId w:val="2"/>
      </w:numPr>
    </w:pPr>
  </w:style>
  <w:style w:type="numbering" w:customStyle="1" w:styleId="UrbanNumberedList">
    <w:name w:val="Urban Numbered List"/>
    <w:uiPriority w:val="99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ListBullet">
    <w:name w:val="List Bullet"/>
    <w:basedOn w:val="NormalIndent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SenderAddress">
    <w:name w:val="Sender Address"/>
    <w:basedOn w:val="Normal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Closing">
    <w:name w:val="Closing"/>
    <w:basedOn w:val="SenderAddress"/>
    <w:link w:val="ClosingChar"/>
    <w:uiPriority w:val="3"/>
    <w:unhideWhenUsed/>
    <w:qFormat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Pr>
      <w:sz w:val="20"/>
      <w:lang w:eastAsia="ja-JP"/>
    </w:rPr>
  </w:style>
  <w:style w:type="paragraph" w:customStyle="1" w:styleId="Comments">
    <w:name w:val="Comments"/>
    <w:basedOn w:val="Normal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PersonalName">
    <w:name w:val="Personal Name"/>
    <w:basedOn w:val="Normal"/>
    <w:next w:val="Normal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RecipientAddress">
    <w:name w:val="Recipient Address"/>
    <w:basedOn w:val="Normal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Pr>
      <w:b/>
      <w:color w:val="438086" w:themeColor="accent2"/>
      <w:sz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Pr>
      <w:sz w:val="20"/>
      <w:szCs w:val="24"/>
      <w:lang w:eastAsia="ja-JP"/>
    </w:rPr>
  </w:style>
  <w:style w:type="paragraph" w:customStyle="1" w:styleId="CommentsText">
    <w:name w:val="Comments Text"/>
    <w:basedOn w:val="Normal"/>
    <w:qFormat/>
    <w:pPr>
      <w:spacing w:after="120" w:line="288" w:lineRule="auto"/>
    </w:pPr>
    <w:rPr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Urb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71C7B2F7AE04E3491D448BB675A4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85370-3552-4786-A332-85CAF2CD5F1C}"/>
      </w:docPartPr>
      <w:docPartBody>
        <w:p w:rsidR="004F45E3" w:rsidRDefault="002325A1" w:rsidP="002325A1">
          <w:pPr>
            <w:pStyle w:val="C71C7B2F7AE04E3491D448BB675A4F0E"/>
          </w:pPr>
          <w:r>
            <w:rPr>
              <w:rFonts w:asciiTheme="majorHAnsi" w:eastAsiaTheme="majorEastAsia" w:hAnsiTheme="majorHAnsi" w:cstheme="majorBidi"/>
              <w:b/>
              <w:bCs/>
              <w:color w:val="632423" w:themeColor="accent2" w:themeShade="80"/>
              <w:sz w:val="28"/>
              <w:szCs w:val="28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325A1"/>
    <w:rsid w:val="00033C8C"/>
    <w:rsid w:val="00060355"/>
    <w:rsid w:val="00194DAF"/>
    <w:rsid w:val="002325A1"/>
    <w:rsid w:val="00270807"/>
    <w:rsid w:val="00277CB2"/>
    <w:rsid w:val="00281DF8"/>
    <w:rsid w:val="002D70EB"/>
    <w:rsid w:val="002F14F0"/>
    <w:rsid w:val="003411F2"/>
    <w:rsid w:val="003634EA"/>
    <w:rsid w:val="003642D2"/>
    <w:rsid w:val="003A0EAF"/>
    <w:rsid w:val="00433C2B"/>
    <w:rsid w:val="004438A6"/>
    <w:rsid w:val="004464DA"/>
    <w:rsid w:val="004841AD"/>
    <w:rsid w:val="004E4C31"/>
    <w:rsid w:val="004F45E3"/>
    <w:rsid w:val="0058464B"/>
    <w:rsid w:val="005F2242"/>
    <w:rsid w:val="00626548"/>
    <w:rsid w:val="0067336D"/>
    <w:rsid w:val="00835BA9"/>
    <w:rsid w:val="00956196"/>
    <w:rsid w:val="009C037A"/>
    <w:rsid w:val="00B30098"/>
    <w:rsid w:val="00B665AD"/>
    <w:rsid w:val="00C05D25"/>
    <w:rsid w:val="00C30C91"/>
    <w:rsid w:val="00C657EA"/>
    <w:rsid w:val="00D00005"/>
    <w:rsid w:val="00DE2A9A"/>
    <w:rsid w:val="00EB5ADC"/>
    <w:rsid w:val="00F00354"/>
    <w:rsid w:val="00FA4BF7"/>
    <w:rsid w:val="00FF26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281DF8"/>
    <w:rPr>
      <w:color w:val="808080"/>
    </w:rPr>
  </w:style>
  <w:style w:type="paragraph" w:customStyle="1" w:styleId="4539467B9465413481B197F0BD3E32DD">
    <w:name w:val="4539467B9465413481B197F0BD3E32DD"/>
    <w:rsid w:val="00281DF8"/>
  </w:style>
  <w:style w:type="paragraph" w:customStyle="1" w:styleId="4C33B93CA09847ED90CE6F42C62B590D">
    <w:name w:val="4C33B93CA09847ED90CE6F42C62B590D"/>
    <w:rsid w:val="00281DF8"/>
  </w:style>
  <w:style w:type="paragraph" w:customStyle="1" w:styleId="AF8A91CC0AA141509E9104B95B4C458C">
    <w:name w:val="AF8A91CC0AA141509E9104B95B4C458C"/>
    <w:rsid w:val="00281DF8"/>
  </w:style>
  <w:style w:type="paragraph" w:customStyle="1" w:styleId="BFDDC0FA23E74FE1A122F261E498C2D1">
    <w:name w:val="BFDDC0FA23E74FE1A122F261E498C2D1"/>
    <w:rsid w:val="00281DF8"/>
  </w:style>
  <w:style w:type="paragraph" w:customStyle="1" w:styleId="09B6D42B02434CACB955984F5BAD4D87">
    <w:name w:val="09B6D42B02434CACB955984F5BAD4D87"/>
    <w:rsid w:val="00281DF8"/>
  </w:style>
  <w:style w:type="paragraph" w:customStyle="1" w:styleId="65C915C7E3C84E45B339A0F644B9352C">
    <w:name w:val="65C915C7E3C84E45B339A0F644B9352C"/>
    <w:rsid w:val="00281DF8"/>
  </w:style>
  <w:style w:type="paragraph" w:customStyle="1" w:styleId="993526EE14C04E64B2278A51AE619704">
    <w:name w:val="993526EE14C04E64B2278A51AE619704"/>
    <w:rsid w:val="00281DF8"/>
  </w:style>
  <w:style w:type="paragraph" w:customStyle="1" w:styleId="A1A3E7520BFB41739A7FD053944AFC76">
    <w:name w:val="A1A3E7520BFB41739A7FD053944AFC76"/>
    <w:rsid w:val="00281DF8"/>
  </w:style>
  <w:style w:type="paragraph" w:customStyle="1" w:styleId="C593CB74E92F4DB7BAEA0AE3AD33CF7E">
    <w:name w:val="C593CB74E92F4DB7BAEA0AE3AD33CF7E"/>
    <w:rsid w:val="00281DF8"/>
  </w:style>
  <w:style w:type="paragraph" w:customStyle="1" w:styleId="25D786CDECA146728EF44EC3E2B0429F">
    <w:name w:val="25D786CDECA146728EF44EC3E2B0429F"/>
    <w:rsid w:val="00281DF8"/>
  </w:style>
  <w:style w:type="paragraph" w:customStyle="1" w:styleId="CC4AD45AD5BA459CA9C9142AEE4C1D4A">
    <w:name w:val="CC4AD45AD5BA459CA9C9142AEE4C1D4A"/>
    <w:rsid w:val="00281DF8"/>
  </w:style>
  <w:style w:type="paragraph" w:customStyle="1" w:styleId="C387200066EE4F55BAA4D6E310932452">
    <w:name w:val="C387200066EE4F55BAA4D6E310932452"/>
    <w:rsid w:val="00281DF8"/>
  </w:style>
  <w:style w:type="paragraph" w:customStyle="1" w:styleId="C1023A02ACB546C2A304B347C8BF44F2">
    <w:name w:val="C1023A02ACB546C2A304B347C8BF44F2"/>
    <w:rsid w:val="00281DF8"/>
  </w:style>
  <w:style w:type="paragraph" w:customStyle="1" w:styleId="84D268F3A6204C388154800E69DB6FD1">
    <w:name w:val="84D268F3A6204C388154800E69DB6FD1"/>
    <w:rsid w:val="00281DF8"/>
  </w:style>
  <w:style w:type="paragraph" w:customStyle="1" w:styleId="1CF8C5366BB74840AB0F2749A9054784">
    <w:name w:val="1CF8C5366BB74840AB0F2749A9054784"/>
    <w:rsid w:val="00281DF8"/>
  </w:style>
  <w:style w:type="paragraph" w:customStyle="1" w:styleId="AAEAAC490A0D41DD87533B9DC60D4983">
    <w:name w:val="AAEAAC490A0D41DD87533B9DC60D4983"/>
    <w:rsid w:val="002325A1"/>
  </w:style>
  <w:style w:type="paragraph" w:customStyle="1" w:styleId="8593AD80298D42F9923B74EC38C85CB5">
    <w:name w:val="8593AD80298D42F9923B74EC38C85CB5"/>
    <w:rsid w:val="002325A1"/>
  </w:style>
  <w:style w:type="paragraph" w:customStyle="1" w:styleId="A6F3E8DF05F145C99FF81EC9E3951A37">
    <w:name w:val="A6F3E8DF05F145C99FF81EC9E3951A37"/>
    <w:rsid w:val="002325A1"/>
  </w:style>
  <w:style w:type="paragraph" w:customStyle="1" w:styleId="59A7903609344393AB0757D489FDF0D3">
    <w:name w:val="59A7903609344393AB0757D489FDF0D3"/>
    <w:rsid w:val="002325A1"/>
  </w:style>
  <w:style w:type="paragraph" w:customStyle="1" w:styleId="E4EF4C61A493452C8C7D0BDA42C70B3A">
    <w:name w:val="E4EF4C61A493452C8C7D0BDA42C70B3A"/>
    <w:rsid w:val="002325A1"/>
  </w:style>
  <w:style w:type="paragraph" w:customStyle="1" w:styleId="0E6343D7EBF54390A2C30F2531AA9293">
    <w:name w:val="0E6343D7EBF54390A2C30F2531AA9293"/>
    <w:rsid w:val="002325A1"/>
  </w:style>
  <w:style w:type="paragraph" w:customStyle="1" w:styleId="7682F4688FCD44C08C41BAD9BC8A72EB">
    <w:name w:val="7682F4688FCD44C08C41BAD9BC8A72EB"/>
    <w:rsid w:val="002325A1"/>
  </w:style>
  <w:style w:type="paragraph" w:customStyle="1" w:styleId="8FE0CA9CB0144915BC1D79B2A642FCAE">
    <w:name w:val="8FE0CA9CB0144915BC1D79B2A642FCAE"/>
    <w:rsid w:val="002325A1"/>
  </w:style>
  <w:style w:type="paragraph" w:customStyle="1" w:styleId="F49ECED5D725411ABDBB50D3AC806593">
    <w:name w:val="F49ECED5D725411ABDBB50D3AC806593"/>
    <w:rsid w:val="002325A1"/>
  </w:style>
  <w:style w:type="paragraph" w:customStyle="1" w:styleId="6DD4D3E9E119459AA428207ED5F965D9">
    <w:name w:val="6DD4D3E9E119459AA428207ED5F965D9"/>
    <w:rsid w:val="002325A1"/>
  </w:style>
  <w:style w:type="paragraph" w:customStyle="1" w:styleId="E429E266C3B74CF18BF244A4E0FB346A">
    <w:name w:val="E429E266C3B74CF18BF244A4E0FB346A"/>
    <w:rsid w:val="002325A1"/>
  </w:style>
  <w:style w:type="paragraph" w:customStyle="1" w:styleId="B6A34EC2C59B4EB89F740C9AF1B04478">
    <w:name w:val="B6A34EC2C59B4EB89F740C9AF1B04478"/>
    <w:rsid w:val="002325A1"/>
  </w:style>
  <w:style w:type="paragraph" w:customStyle="1" w:styleId="A538D80C9B814951A096D6B138C28EF7">
    <w:name w:val="A538D80C9B814951A096D6B138C28EF7"/>
    <w:rsid w:val="002325A1"/>
  </w:style>
  <w:style w:type="paragraph" w:customStyle="1" w:styleId="D539E24AFC4B46D3895FE958C991CD23">
    <w:name w:val="D539E24AFC4B46D3895FE958C991CD23"/>
    <w:rsid w:val="002325A1"/>
  </w:style>
  <w:style w:type="paragraph" w:customStyle="1" w:styleId="CD543BDCE34148E981819FC5332E1268">
    <w:name w:val="CD543BDCE34148E981819FC5332E1268"/>
    <w:rsid w:val="002325A1"/>
  </w:style>
  <w:style w:type="paragraph" w:customStyle="1" w:styleId="230AAD47F89245E0BE9012A755D7C5A4">
    <w:name w:val="230AAD47F89245E0BE9012A755D7C5A4"/>
    <w:rsid w:val="002325A1"/>
  </w:style>
  <w:style w:type="paragraph" w:customStyle="1" w:styleId="7799D4FF27074B579BB08A5C2B24D92A">
    <w:name w:val="7799D4FF27074B579BB08A5C2B24D92A"/>
    <w:rsid w:val="002325A1"/>
  </w:style>
  <w:style w:type="paragraph" w:customStyle="1" w:styleId="C8644B05C056435C85FB8FB790E68E8F">
    <w:name w:val="C8644B05C056435C85FB8FB790E68E8F"/>
    <w:rsid w:val="002325A1"/>
  </w:style>
  <w:style w:type="paragraph" w:customStyle="1" w:styleId="F87B87EBCBDA4AF49607E53B7EDE5B5F">
    <w:name w:val="F87B87EBCBDA4AF49607E53B7EDE5B5F"/>
    <w:rsid w:val="002325A1"/>
  </w:style>
  <w:style w:type="paragraph" w:customStyle="1" w:styleId="C71C7B2F7AE04E3491D448BB675A4F0E">
    <w:name w:val="C71C7B2F7AE04E3491D448BB675A4F0E"/>
    <w:rsid w:val="002325A1"/>
  </w:style>
  <w:style w:type="paragraph" w:customStyle="1" w:styleId="009801CA9C0943379C182F7D33C3B00C">
    <w:name w:val="009801CA9C0943379C182F7D33C3B00C"/>
    <w:rsid w:val="002325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UrbanResume.Dotx</Template>
  <TotalTime>0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IT</Company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 Vangel</dc:creator>
  <cp:lastModifiedBy>Kayla Vangel</cp:lastModifiedBy>
  <cp:revision>2</cp:revision>
  <cp:lastPrinted>2018-04-27T11:06:00Z</cp:lastPrinted>
  <dcterms:created xsi:type="dcterms:W3CDTF">2022-08-03T23:49:00Z</dcterms:created>
  <dcterms:modified xsi:type="dcterms:W3CDTF">2022-08-03T23:49:00Z</dcterms:modified>
</cp:coreProperties>
</file>